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42BC" w:rsidRDefault="006854E2">
      <w:pPr>
        <w:pStyle w:val="ContactInfo"/>
      </w:pPr>
      <w:sdt>
        <w:sdtPr>
          <w:alias w:val="Street Address"/>
          <w:tag w:val="Street Address"/>
          <w:id w:val="1415969137"/>
          <w:placeholder>
            <w:docPart w:val="D4F3E128421C493FAB5D0D167382C238"/>
          </w:placeholder>
          <w:dataBinding w:prefixMappings="xmlns:ns0='http://schemas.microsoft.com/office/2006/coverPageProps' " w:xpath="/ns0:CoverPageProperties[1]/ns0:CompanyAddress[1]" w:storeItemID="{55AF091B-3C7A-41E3-B477-F2FDAA23CFDA}"/>
          <w:text w:multiLine="1"/>
        </w:sdtPr>
        <w:sdtEndPr/>
        <w:sdtContent>
          <w:r w:rsidR="0013476C">
            <w:t>1MF25-370 Langside St.</w:t>
          </w:r>
        </w:sdtContent>
      </w:sdt>
    </w:p>
    <w:sdt>
      <w:sdtPr>
        <w:alias w:val="Category"/>
        <w:tag w:val=""/>
        <w:id w:val="1543715586"/>
        <w:placeholder>
          <w:docPart w:val="DA1269F683C2454D89EB5C30E1AB1883"/>
        </w:placeholder>
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<w:text/>
      </w:sdtPr>
      <w:sdtEndPr/>
      <w:sdtContent>
        <w:p w:rsidR="002C42BC" w:rsidRDefault="0013476C">
          <w:pPr>
            <w:pStyle w:val="ContactInfo"/>
          </w:pPr>
          <w:r>
            <w:t>Winnipeg, MB, R3B 0M2</w:t>
          </w:r>
        </w:p>
      </w:sdtContent>
    </w:sdt>
    <w:p w:rsidR="002C42BC" w:rsidRDefault="006854E2" w:rsidP="005A726E">
      <w:pPr>
        <w:pStyle w:val="ContactInfo"/>
      </w:pPr>
      <w:sdt>
        <w:sdtPr>
          <w:alias w:val="Telephone"/>
          <w:tag w:val="Telephone"/>
          <w:id w:val="599758962"/>
          <w:placeholder>
            <w:docPart w:val="177DEB35A4F84328934A06322BE164E8"/>
          </w:placeholder>
          <w:dataBinding w:prefixMappings="xmlns:ns0='http://schemas.microsoft.com/office/2006/coverPageProps' " w:xpath="/ns0:CoverPageProperties[1]/ns0:CompanyPhone[1]" w:storeItemID="{55AF091B-3C7A-41E3-B477-F2FDAA23CFDA}"/>
          <w:text/>
        </w:sdtPr>
        <w:sdtEndPr/>
        <w:sdtContent>
          <w:r w:rsidR="0013476C">
            <w:t>204-232-1690</w:t>
          </w:r>
        </w:sdtContent>
      </w:sdt>
    </w:p>
    <w:sdt>
      <w:sdtPr>
        <w:rPr>
          <w:rStyle w:val="Emphasis"/>
        </w:rPr>
        <w:alias w:val="Email"/>
        <w:tag w:val=""/>
        <w:id w:val="1889536063"/>
        <w:placeholder>
          <w:docPart w:val="D6185F700D0E49209C9AC099EAFD22BD"/>
        </w:placeholder>
        <w:dataBinding w:prefixMappings="xmlns:ns0='http://schemas.microsoft.com/office/2006/coverPageProps' " w:xpath="/ns0:CoverPageProperties[1]/ns0:CompanyEmail[1]" w:storeItemID="{55AF091B-3C7A-41E3-B477-F2FDAA23CFDA}"/>
        <w:text/>
      </w:sdtPr>
      <w:sdtEndPr>
        <w:rPr>
          <w:rStyle w:val="Emphasis"/>
        </w:rPr>
      </w:sdtEndPr>
      <w:sdtContent>
        <w:p w:rsidR="002C42BC" w:rsidRDefault="0013476C">
          <w:pPr>
            <w:pStyle w:val="ContactInfo"/>
            <w:rPr>
              <w:rStyle w:val="Emphasis"/>
            </w:rPr>
          </w:pPr>
          <w:r>
            <w:rPr>
              <w:rStyle w:val="Emphasis"/>
            </w:rPr>
            <w:t>Dennyscott301@gmail.com</w:t>
          </w:r>
        </w:p>
      </w:sdtContent>
    </w:sdt>
    <w:p w:rsidR="002C42BC" w:rsidRDefault="006854E2">
      <w:pPr>
        <w:pStyle w:val="Name"/>
      </w:pPr>
      <w:sdt>
        <w:sdtPr>
          <w:alias w:val="Your Name"/>
          <w:tag w:val=""/>
          <w:id w:val="1197042864"/>
          <w:placeholder>
            <w:docPart w:val="0EC48A506AC945009AB6243FA5888AC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r w:rsidR="0013476C">
            <w:rPr>
              <w:lang w:val="en-CA"/>
            </w:rPr>
            <w:t>Denny Scott</w:t>
          </w:r>
        </w:sdtContent>
      </w:sdt>
    </w:p>
    <w:tbl>
      <w:tblPr>
        <w:tblStyle w:val="ResumeTable"/>
        <w:tblW w:w="5000" w:type="pct"/>
        <w:tblLook w:val="04A0" w:firstRow="1" w:lastRow="0" w:firstColumn="1" w:lastColumn="0" w:noHBand="0" w:noVBand="1"/>
        <w:tblDescription w:val="Resume"/>
      </w:tblPr>
      <w:tblGrid>
        <w:gridCol w:w="1778"/>
        <w:gridCol w:w="472"/>
        <w:gridCol w:w="7830"/>
      </w:tblGrid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Objective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13476C" w:rsidP="0013476C">
            <w:pPr>
              <w:pStyle w:val="ResumeText"/>
            </w:pPr>
            <w:r>
              <w:t>To acquire a full-time/part-time job within the web development or game convergence professions.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Skills &amp; Abilities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13476C" w:rsidP="0013476C">
            <w:pPr>
              <w:pStyle w:val="ResumeText"/>
            </w:pPr>
            <w:r w:rsidRPr="0006591A">
              <w:rPr>
                <w:b/>
              </w:rPr>
              <w:t>Object-Oriented Programming</w:t>
            </w:r>
            <w:r>
              <w:t xml:space="preserve">: Java, C#, Python, Ruby, </w:t>
            </w:r>
            <w:r w:rsidR="0006591A">
              <w:t>VB</w:t>
            </w:r>
            <w:r w:rsidR="00DD6586">
              <w:t>, C</w:t>
            </w:r>
          </w:p>
          <w:p w:rsidR="0013476C" w:rsidRDefault="0013476C" w:rsidP="0013476C">
            <w:pPr>
              <w:pStyle w:val="ResumeText"/>
            </w:pPr>
            <w:r w:rsidRPr="0006591A">
              <w:rPr>
                <w:b/>
              </w:rPr>
              <w:t xml:space="preserve">Web </w:t>
            </w:r>
            <w:r w:rsidR="00B40ED5">
              <w:rPr>
                <w:b/>
              </w:rPr>
              <w:t>Design/</w:t>
            </w:r>
            <w:r w:rsidRPr="0006591A">
              <w:rPr>
                <w:b/>
              </w:rPr>
              <w:t>Development</w:t>
            </w:r>
            <w:r>
              <w:t xml:space="preserve">: Meteor, Node JS, JSP, Ruby on Rails, Django, Drupal, </w:t>
            </w:r>
            <w:r w:rsidR="00B40ED5">
              <w:t>Word</w:t>
            </w:r>
            <w:r w:rsidR="001546C0">
              <w:t xml:space="preserve">Press, </w:t>
            </w:r>
            <w:r w:rsidR="00867AD9">
              <w:t>HTML</w:t>
            </w:r>
            <w:r w:rsidR="005A726E">
              <w:t xml:space="preserve"> 5</w:t>
            </w:r>
            <w:r w:rsidR="00867AD9">
              <w:t>, CSS</w:t>
            </w:r>
            <w:r w:rsidR="005A726E">
              <w:t xml:space="preserve"> 3</w:t>
            </w:r>
            <w:r w:rsidR="00867AD9">
              <w:t>, Bootstrap</w:t>
            </w:r>
            <w:r>
              <w:t xml:space="preserve">, </w:t>
            </w:r>
            <w:r w:rsidR="00867AD9">
              <w:t>JavaScript</w:t>
            </w:r>
            <w:r>
              <w:t>, JQuery</w:t>
            </w:r>
            <w:r w:rsidR="00867AD9">
              <w:t>, A</w:t>
            </w:r>
            <w:r>
              <w:t>pache.</w:t>
            </w:r>
          </w:p>
          <w:p w:rsidR="0013476C" w:rsidRDefault="0006591A" w:rsidP="0013476C">
            <w:pPr>
              <w:pStyle w:val="ResumeText"/>
            </w:pPr>
            <w:r w:rsidRPr="0006591A">
              <w:rPr>
                <w:b/>
              </w:rPr>
              <w:t>Database Development</w:t>
            </w:r>
            <w:r w:rsidR="00D076ED">
              <w:t xml:space="preserve"> : My</w:t>
            </w:r>
            <w:r>
              <w:t>SQL,</w:t>
            </w:r>
            <w:r w:rsidR="00A154C7">
              <w:t xml:space="preserve"> SQL, MongoDB, Access, Postgres</w:t>
            </w:r>
          </w:p>
          <w:p w:rsidR="0013476C" w:rsidRDefault="00D076ED" w:rsidP="00D076ED">
            <w:pPr>
              <w:pStyle w:val="ResumeText"/>
            </w:pPr>
            <w:r>
              <w:rPr>
                <w:b/>
              </w:rPr>
              <w:t>Other</w:t>
            </w:r>
            <w:r w:rsidR="0006591A" w:rsidRPr="0006591A">
              <w:rPr>
                <w:b/>
              </w:rPr>
              <w:t xml:space="preserve"> Development</w:t>
            </w:r>
            <w:r w:rsidR="0006591A">
              <w:t xml:space="preserve"> : Unity, </w:t>
            </w:r>
            <w:r>
              <w:t>Raspberry Pi, UDOO</w:t>
            </w:r>
            <w:r w:rsidR="00DD6586">
              <w:t>, SAS, UNIX</w:t>
            </w:r>
          </w:p>
        </w:tc>
      </w:tr>
      <w:tr w:rsidR="002C42BC">
        <w:tc>
          <w:tcPr>
            <w:tcW w:w="1778" w:type="dxa"/>
          </w:tcPr>
          <w:p w:rsidR="002C42BC" w:rsidRDefault="00A154C7">
            <w:pPr>
              <w:pStyle w:val="Heading1"/>
            </w:pPr>
            <w:r>
              <w:t xml:space="preserve">Work </w:t>
            </w:r>
            <w:r w:rsidR="00414819">
              <w:t>Experience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436861535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21802691"/>
                  <w:placeholder>
                    <w:docPart w:val="30E8199837F344878F035B5F6E6D9B53"/>
                  </w:placeholder>
                </w:sdtPr>
                <w:sdtEndPr/>
                <w:sdtContent>
                  <w:p w:rsidR="0006591A" w:rsidRDefault="0006591A" w:rsidP="0006591A">
                    <w:pPr>
                      <w:pStyle w:val="Heading2"/>
                    </w:pPr>
                    <w:r>
                      <w:t>University of winnipeg – Lab Instructor</w:t>
                    </w:r>
                    <w:r w:rsidR="005A726E">
                      <w:t>/Marker</w:t>
                    </w:r>
                  </w:p>
                  <w:p w:rsidR="0006591A" w:rsidRDefault="0006591A" w:rsidP="0006591A">
                    <w:pPr>
                      <w:pStyle w:val="ResumeText"/>
                    </w:pPr>
                    <w:r>
                      <w:t>June 2012 – Present</w:t>
                    </w:r>
                  </w:p>
                  <w:p w:rsidR="0006591A" w:rsidRDefault="00CB32CA" w:rsidP="0006591A">
                    <w:r>
                      <w:t>Teach weekly labs for various first and second year computer science courses.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68699791"/>
                  <w:placeholder>
                    <w:docPart w:val="30E8199837F344878F035B5F6E6D9B53"/>
                  </w:placeholder>
                </w:sdtPr>
                <w:sdtEndPr/>
                <w:sdtContent>
                  <w:p w:rsidR="0006591A" w:rsidRDefault="0006591A" w:rsidP="0006591A">
                    <w:pPr>
                      <w:pStyle w:val="Heading2"/>
                    </w:pPr>
                    <w:r>
                      <w:t>Concord Projects</w:t>
                    </w:r>
                    <w:r w:rsidR="00A154C7">
                      <w:t xml:space="preserve"> Ltd/University of Winnipeg</w:t>
                    </w:r>
                    <w:r>
                      <w:t xml:space="preserve"> – Web Development</w:t>
                    </w:r>
                  </w:p>
                  <w:p w:rsidR="0006591A" w:rsidRDefault="0006591A" w:rsidP="0006591A">
                    <w:pPr>
                      <w:pStyle w:val="ResumeText"/>
                    </w:pPr>
                    <w:r>
                      <w:t>September 2013 – Present</w:t>
                    </w:r>
                  </w:p>
                  <w:p w:rsidR="0006591A" w:rsidRDefault="00794767" w:rsidP="0006591A">
                    <w:pPr>
                      <w:rPr>
                        <w:rFonts w:eastAsiaTheme="minorEastAsia"/>
                      </w:rPr>
                    </w:pPr>
                    <w:r>
                      <w:t>Project Manager developing a real-time file hosting</w:t>
                    </w:r>
                    <w:r w:rsidR="00CB32CA">
                      <w:t xml:space="preserve"> </w:t>
                    </w:r>
                    <w:r>
                      <w:t>web application</w:t>
                    </w:r>
                    <w:r w:rsidR="00CB32CA">
                      <w:t xml:space="preserve"> using Meteor, allowing Concord and its employees the ability to share project information anywhere, anytime.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379402119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865643125"/>
                  <w:placeholder>
                    <w:docPart w:val="5CEAC4352DFC410FB2300D118A30B65C"/>
                  </w:placeholder>
                </w:sdtPr>
                <w:sdtEndPr/>
                <w:sdtContent>
                  <w:p w:rsidR="0006591A" w:rsidRDefault="00A154C7" w:rsidP="0006591A">
                    <w:pPr>
                      <w:pStyle w:val="Heading2"/>
                    </w:pPr>
                    <w:r>
                      <w:t>Manitoba Police Commission</w:t>
                    </w:r>
                    <w:r w:rsidR="005B4DEB">
                      <w:t>: STEP SERVICES</w:t>
                    </w:r>
                    <w:r>
                      <w:t xml:space="preserve"> – Web Development</w:t>
                    </w:r>
                  </w:p>
                  <w:p w:rsidR="0006591A" w:rsidRDefault="00A154C7" w:rsidP="0006591A">
                    <w:pPr>
                      <w:pStyle w:val="ResumeText"/>
                    </w:pPr>
                    <w:r>
                      <w:t>September 2013</w:t>
                    </w:r>
                    <w:r w:rsidR="0006591A">
                      <w:t xml:space="preserve"> – </w:t>
                    </w:r>
                    <w:r>
                      <w:t>Present</w:t>
                    </w:r>
                  </w:p>
                  <w:p w:rsidR="0006591A" w:rsidRDefault="00CB32CA" w:rsidP="0006591A">
                    <w:r>
                      <w:t>Updating a static, fully responsive MPC website that I built in a previous Co-Op.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528110201"/>
                  <w:placeholder>
                    <w:docPart w:val="5CEAC4352DFC410FB2300D118A30B65C"/>
                  </w:placeholder>
                </w:sdtPr>
                <w:sdtEndPr/>
                <w:sdtContent>
                  <w:p w:rsidR="0006591A" w:rsidRDefault="0006591A" w:rsidP="0006591A">
                    <w:pPr>
                      <w:pStyle w:val="Heading2"/>
                    </w:pPr>
                    <w:r>
                      <w:t>University of winnipeg – web development</w:t>
                    </w:r>
                  </w:p>
                  <w:p w:rsidR="0006591A" w:rsidRDefault="001546C0" w:rsidP="0006591A">
                    <w:pPr>
                      <w:pStyle w:val="ResumeText"/>
                    </w:pPr>
                    <w:r>
                      <w:t>May 2013 – Present</w:t>
                    </w:r>
                  </w:p>
                  <w:p w:rsidR="0006591A" w:rsidRDefault="00CB32CA" w:rsidP="0006591A">
                    <w:pPr>
                      <w:rPr>
                        <w:rFonts w:eastAsiaTheme="minorEastAsia"/>
                      </w:rPr>
                    </w:pPr>
                    <w:r>
                      <w:t>Developed a new, fully responsive,</w:t>
                    </w:r>
                    <w:r w:rsidR="00794767">
                      <w:t xml:space="preserve"> and extendable</w:t>
                    </w:r>
                    <w:r>
                      <w:t xml:space="preserve"> Applied Computer Science Department website using Drupal and Windows Server.</w:t>
                    </w:r>
                  </w:p>
                </w:sdtContent>
              </w:sdt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920554177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413856325"/>
                  <w:placeholder>
                    <w:docPart w:val="14270394C4ED46319AF5EA6CCCBC4788"/>
                  </w:placeholder>
                </w:sdtPr>
                <w:sdtEndPr/>
                <w:sdtContent>
                  <w:p w:rsidR="0006591A" w:rsidRDefault="0006591A" w:rsidP="0006591A">
                    <w:pPr>
                      <w:pStyle w:val="Heading2"/>
                    </w:pPr>
                    <w:r>
                      <w:t>Manitoba Health</w:t>
                    </w:r>
                    <w:r w:rsidR="005B4DEB">
                      <w:t>: STEP SERVICES</w:t>
                    </w:r>
                    <w:r>
                      <w:t xml:space="preserve"> – application development</w:t>
                    </w:r>
                  </w:p>
                  <w:p w:rsidR="0006591A" w:rsidRDefault="0006591A" w:rsidP="0006591A">
                    <w:pPr>
                      <w:pStyle w:val="ResumeText"/>
                    </w:pPr>
                    <w:r>
                      <w:t>May 2013 – August 2013</w:t>
                    </w:r>
                  </w:p>
                  <w:p w:rsidR="0006591A" w:rsidRDefault="00CB32CA" w:rsidP="0006591A">
                    <w:r>
                      <w:t>Created a Project Management application using an advanced slider library for java to create a seamless, sleek and simple UI/UX interface</w:t>
                    </w:r>
                    <w:r w:rsidR="001546C0">
                      <w:t>, with Project Management tools</w:t>
                    </w:r>
                    <w:r>
                      <w:t>.</w:t>
                    </w:r>
                  </w:p>
                </w:sdtContent>
              </w:sd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284243680"/>
                  <w:placeholder>
                    <w:docPart w:val="14270394C4ED46319AF5EA6CCCBC4788"/>
                  </w:placeholder>
                </w:sdtPr>
                <w:sdtEndPr/>
                <w:sdtContent>
                  <w:p w:rsidR="0006591A" w:rsidRDefault="00A154C7" w:rsidP="0006591A">
                    <w:pPr>
                      <w:pStyle w:val="Heading2"/>
                    </w:pPr>
                    <w:r>
                      <w:t>Manitoba police Commission</w:t>
                    </w:r>
                    <w:r w:rsidR="005B4DEB">
                      <w:t>: STEP SERVICES</w:t>
                    </w:r>
                    <w:r w:rsidR="0006591A">
                      <w:t xml:space="preserve"> – </w:t>
                    </w:r>
                    <w:r>
                      <w:t>Application/</w:t>
                    </w:r>
                    <w:r w:rsidR="0006591A">
                      <w:t>web development</w:t>
                    </w:r>
                  </w:p>
                  <w:p w:rsidR="0006591A" w:rsidRDefault="0006591A" w:rsidP="0006591A">
                    <w:pPr>
                      <w:pStyle w:val="ResumeText"/>
                    </w:pPr>
                    <w:r>
                      <w:t>May 2013 – September 2013</w:t>
                    </w:r>
                  </w:p>
                  <w:p w:rsidR="00BD4C97" w:rsidRPr="00BD4C97" w:rsidRDefault="005C699B" w:rsidP="005C699B">
                    <w:pPr>
                      <w:rPr>
                        <w:rFonts w:eastAsiaTheme="minorEastAsia"/>
                      </w:rPr>
                    </w:pPr>
                    <w:r>
                      <w:t xml:space="preserve">Developed a </w:t>
                    </w:r>
                    <w:r w:rsidR="00CB32CA">
                      <w:t>st</w:t>
                    </w:r>
                    <w:r w:rsidR="00794767">
                      <w:t>atic, fully responsive website</w:t>
                    </w:r>
                    <w:r w:rsidR="001546C0">
                      <w:t>. Developed a</w:t>
                    </w:r>
                    <w:r w:rsidR="00794767">
                      <w:t xml:space="preserve"> VB</w:t>
                    </w:r>
                    <w:r w:rsidR="00CB32CA">
                      <w:t xml:space="preserve"> Chie</w:t>
                    </w:r>
                    <w:r w:rsidR="00794767">
                      <w:t>f Of Police selection tool</w:t>
                    </w:r>
                    <w:r w:rsidR="00CB32CA">
                      <w:t xml:space="preserve">, </w:t>
                    </w:r>
                    <w:r w:rsidR="00794767">
                      <w:t>calculating millions of possibilities and outputting results in a sleek Word template.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lastRenderedPageBreak/>
              <w:t>Education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691765356"/>
            </w:sdtPr>
            <w:sdtEndPr/>
            <w:sdtContent>
              <w:sdt>
                <w:sdtP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id w:val="-1126388115"/>
                  <w:placeholder>
                    <w:docPart w:val="9725905CA80041E5B36C00174C389CFE"/>
                  </w:placeholder>
                </w:sdtPr>
                <w:sdtEndPr/>
                <w:sdtContent>
                  <w:p w:rsidR="002C42BC" w:rsidRDefault="00A154C7">
                    <w:pPr>
                      <w:pStyle w:val="Heading2"/>
                    </w:pPr>
                    <w:r>
                      <w:t>University of winnipeg – Computer Science Honours</w:t>
                    </w:r>
                  </w:p>
                  <w:p w:rsidR="002C42BC" w:rsidRDefault="00A154C7" w:rsidP="00BD4C97">
                    <w:r>
                      <w:t>Currently at 4.3</w:t>
                    </w:r>
                    <w:r w:rsidR="00BD4C97">
                      <w:t xml:space="preserve"> GPA (or A) in Computer Science including recognition on the </w:t>
                    </w:r>
                    <w:r>
                      <w:t xml:space="preserve">Deans </w:t>
                    </w:r>
                    <w:r w:rsidR="00BD4C97">
                      <w:t xml:space="preserve">Honour’s </w:t>
                    </w:r>
                    <w:r>
                      <w:t>List with Highest Distinction</w:t>
                    </w:r>
                    <w:r w:rsidR="007D36D7">
                      <w:t xml:space="preserve"> and three</w:t>
                    </w:r>
                    <w:bookmarkStart w:id="0" w:name="_GoBack"/>
                    <w:bookmarkEnd w:id="0"/>
                    <w:r w:rsidR="00BD4C97">
                      <w:t xml:space="preserve"> </w:t>
                    </w:r>
                    <w:r>
                      <w:t>Student Success Grant</w:t>
                    </w:r>
                    <w:r w:rsidR="00D076ED">
                      <w:t>s</w:t>
                    </w:r>
                    <w:r w:rsidR="00BD4C97">
                      <w:t>.</w:t>
                    </w:r>
                  </w:p>
                </w:sdtContent>
              </w:sdt>
            </w:sdtContent>
          </w:sdt>
        </w:tc>
      </w:tr>
      <w:tr w:rsidR="002C42BC">
        <w:tc>
          <w:tcPr>
            <w:tcW w:w="1778" w:type="dxa"/>
          </w:tcPr>
          <w:p w:rsidR="002C42BC" w:rsidRDefault="00BD4C97">
            <w:pPr>
              <w:pStyle w:val="Heading1"/>
            </w:pPr>
            <w:r>
              <w:t>Volunteer Work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698002371"/>
              <w:placeholder>
                <w:docPart w:val="1A383CF754F2493EA824C33BEF2033B3"/>
              </w:placeholder>
            </w:sdtPr>
            <w:sdtEndPr/>
            <w:sdtContent>
              <w:p w:rsidR="00BD4C97" w:rsidRDefault="00BD4C97" w:rsidP="00BD4C97">
                <w:pPr>
                  <w:pStyle w:val="Heading2"/>
                </w:pPr>
                <w:r>
                  <w:t>Stride – U of W ACS Department</w:t>
                </w:r>
              </w:p>
              <w:p w:rsidR="00BD4C97" w:rsidRDefault="00BD4C97" w:rsidP="00BD4C97">
                <w:pPr>
                  <w:pStyle w:val="ResumeText"/>
                </w:pPr>
                <w:r>
                  <w:t>February 2013 – August 2013</w:t>
                </w:r>
              </w:p>
              <w:p w:rsidR="002C42BC" w:rsidRDefault="00794767" w:rsidP="00BD4C97">
                <w:r>
                  <w:t>A “</w:t>
                </w:r>
                <w:r w:rsidR="00D076ED">
                  <w:t>stack overflow-like</w:t>
                </w:r>
                <w:r>
                  <w:t>” web application for ACS students built with JSP’s. Allows students to ask and answer questions, earning badges and points along the way.</w:t>
                </w:r>
              </w:p>
            </w:sdtContent>
          </w:sdt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1669752486"/>
              <w:placeholder>
                <w:docPart w:val="EAF17880FBB843079AEC2AB9F1F06026"/>
              </w:placeholder>
            </w:sdtPr>
            <w:sdtEndPr/>
            <w:sdtContent>
              <w:p w:rsidR="00BD4C97" w:rsidRDefault="00BD4C97" w:rsidP="00BD4C97">
                <w:pPr>
                  <w:pStyle w:val="Heading2"/>
                </w:pPr>
                <w:r>
                  <w:t>Software Development – Dr. Christopher Henry</w:t>
                </w:r>
              </w:p>
              <w:p w:rsidR="00BD4C97" w:rsidRDefault="00BD4C97" w:rsidP="00BD4C97">
                <w:pPr>
                  <w:pStyle w:val="ResumeText"/>
                </w:pPr>
                <w:r>
                  <w:t>May 2013 – August 2013</w:t>
                </w:r>
              </w:p>
              <w:p w:rsidR="00BD4C97" w:rsidRDefault="00794767" w:rsidP="00BD4C97">
                <w:r>
                  <w:t>Developed a testing system for ACS students, allowing students the write tests on the computer rather than by hand. Developed with Java.</w:t>
                </w:r>
              </w:p>
            </w:sdtContent>
          </w:sdt>
          <w:p w:rsidR="00BD4C97" w:rsidRDefault="00BD4C97" w:rsidP="00BD4C97">
            <w:pPr>
              <w:pStyle w:val="Heading2"/>
            </w:pPr>
            <w:r>
              <w:t>Science Rendezvous</w:t>
            </w:r>
            <w:r w:rsidR="005A726E">
              <w:t xml:space="preserve"> Representative</w:t>
            </w:r>
            <w:r>
              <w:t xml:space="preserve"> – U of W ACS Department</w:t>
            </w:r>
          </w:p>
          <w:p w:rsidR="00BD4C97" w:rsidRDefault="00BD4C97" w:rsidP="00BD4C97">
            <w:pPr>
              <w:pStyle w:val="ResumeText"/>
            </w:pPr>
            <w:r>
              <w:t>June 2012/2013</w:t>
            </w:r>
          </w:p>
          <w:p w:rsidR="00D076ED" w:rsidRDefault="00794767" w:rsidP="00867AD9">
            <w:pPr>
              <w:pStyle w:val="ResumeText"/>
            </w:pPr>
            <w:r>
              <w:t>Introduce</w:t>
            </w:r>
            <w:r w:rsidR="00867AD9">
              <w:t>d</w:t>
            </w:r>
            <w:r>
              <w:t xml:space="preserve"> children to the concepts of Computer Science</w:t>
            </w:r>
            <w:r w:rsidR="00D076ED">
              <w:t xml:space="preserve"> through developed </w:t>
            </w:r>
            <w:r w:rsidR="005A726E">
              <w:t xml:space="preserve">software </w:t>
            </w:r>
            <w:r w:rsidR="00D076ED">
              <w:t>applications.</w:t>
            </w:r>
          </w:p>
          <w:p w:rsidR="00D076ED" w:rsidRDefault="005A726E" w:rsidP="00D076ED">
            <w:pPr>
              <w:pStyle w:val="Heading2"/>
            </w:pPr>
            <w:r>
              <w:t>Tutoring Co-Coordinator</w:t>
            </w:r>
            <w:r w:rsidR="00D076ED">
              <w:t xml:space="preserve"> – U of W ACS Department</w:t>
            </w:r>
          </w:p>
          <w:p w:rsidR="00D076ED" w:rsidRDefault="005A726E" w:rsidP="00D076ED">
            <w:pPr>
              <w:pStyle w:val="ResumeText"/>
            </w:pPr>
            <w:r>
              <w:t>January 2012-Present</w:t>
            </w:r>
          </w:p>
          <w:p w:rsidR="005A726E" w:rsidRDefault="005A726E" w:rsidP="005A726E">
            <w:pPr>
              <w:pStyle w:val="ResumeText"/>
            </w:pPr>
            <w:r>
              <w:t>Provide free weekly tutoring to the students in the Applied Computer Science department. Recognized by the ACS department.</w:t>
            </w:r>
          </w:p>
          <w:p w:rsidR="00D076ED" w:rsidRDefault="005A726E" w:rsidP="00D076ED">
            <w:pPr>
              <w:pStyle w:val="Heading2"/>
            </w:pPr>
            <w:r>
              <w:t>Open House Representative</w:t>
            </w:r>
            <w:r w:rsidR="00D076ED">
              <w:t xml:space="preserve"> – U of W ACS Department</w:t>
            </w:r>
          </w:p>
          <w:p w:rsidR="00D076ED" w:rsidRDefault="005A726E" w:rsidP="00D076ED">
            <w:pPr>
              <w:pStyle w:val="ResumeText"/>
            </w:pPr>
            <w:r>
              <w:t>January 2012 - Present</w:t>
            </w:r>
          </w:p>
          <w:p w:rsidR="00D076ED" w:rsidRDefault="005A726E" w:rsidP="00D076ED">
            <w:pPr>
              <w:pStyle w:val="ResumeText"/>
            </w:pPr>
            <w:r>
              <w:t>Greet new students to the Applied Computer Science department, and answer questions they may have pertaining to Computer Science and Education.</w:t>
            </w:r>
          </w:p>
          <w:p w:rsidR="00D076ED" w:rsidRDefault="005A726E" w:rsidP="00D076ED">
            <w:pPr>
              <w:pStyle w:val="Heading2"/>
            </w:pPr>
            <w:r>
              <w:t xml:space="preserve">Code jam co-coordinator </w:t>
            </w:r>
            <w:r w:rsidR="00D076ED">
              <w:t xml:space="preserve">– </w:t>
            </w:r>
            <w:r>
              <w:t>Applied Computer Science students association</w:t>
            </w:r>
          </w:p>
          <w:p w:rsidR="00D076ED" w:rsidRDefault="005A726E" w:rsidP="00D076ED">
            <w:pPr>
              <w:pStyle w:val="ResumeText"/>
            </w:pPr>
            <w:r>
              <w:t>January 2014 - Present</w:t>
            </w:r>
          </w:p>
          <w:p w:rsidR="00D076ED" w:rsidRDefault="005A726E" w:rsidP="00D076ED">
            <w:pPr>
              <w:pStyle w:val="ResumeText"/>
            </w:pPr>
            <w:r>
              <w:t>Coordinate weekly “code-jams” where we introduce students to Game Development and Web development. The students then join small groups and make their own application. Coordinate Web.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Leadership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p w:rsidR="002C42BC" w:rsidRDefault="005C699B" w:rsidP="005C699B">
            <w:pPr>
              <w:pStyle w:val="ResumeText"/>
            </w:pPr>
            <w:r>
              <w:rPr>
                <w:b/>
              </w:rPr>
              <w:t>ACSA President:</w:t>
            </w:r>
            <w:r w:rsidR="00CB32CA">
              <w:t xml:space="preserve"> </w:t>
            </w:r>
            <w:r w:rsidR="00D076ED">
              <w:t>Former p</w:t>
            </w:r>
            <w:r w:rsidR="00A154C7">
              <w:t>resident and Founder of the Applied Computer Science Students Association.</w:t>
            </w:r>
          </w:p>
          <w:p w:rsidR="00A154C7" w:rsidRDefault="00A154C7" w:rsidP="00A154C7">
            <w:pPr>
              <w:pStyle w:val="ResumeText"/>
            </w:pPr>
            <w:r w:rsidRPr="005C699B">
              <w:rPr>
                <w:b/>
              </w:rPr>
              <w:t>Project Manager</w:t>
            </w:r>
            <w:r w:rsidR="005C699B">
              <w:t xml:space="preserve">: Project Manager for </w:t>
            </w:r>
            <w:r w:rsidR="005A726E">
              <w:t>5-</w:t>
            </w:r>
            <w:r w:rsidR="00D076ED">
              <w:t>man</w:t>
            </w:r>
            <w:r w:rsidR="005C699B">
              <w:t xml:space="preserve"> team, </w:t>
            </w:r>
            <w:r>
              <w:t>4</w:t>
            </w:r>
            <w:r w:rsidRPr="00A154C7">
              <w:rPr>
                <w:vertAlign w:val="superscript"/>
              </w:rPr>
              <w:t>th</w:t>
            </w:r>
            <w:r w:rsidR="005A726E">
              <w:t xml:space="preserve"> Year Project Course</w:t>
            </w:r>
          </w:p>
          <w:p w:rsidR="00D076ED" w:rsidRDefault="005C699B" w:rsidP="00D076ED">
            <w:pPr>
              <w:pStyle w:val="ResumeText"/>
            </w:pPr>
            <w:r w:rsidRPr="005C699B">
              <w:rPr>
                <w:b/>
              </w:rPr>
              <w:t>Head of ACSA Game Group</w:t>
            </w:r>
            <w:r>
              <w:t xml:space="preserve">: </w:t>
            </w:r>
            <w:r w:rsidR="00A154C7">
              <w:t>Co-Head of Game Group</w:t>
            </w:r>
          </w:p>
        </w:tc>
      </w:tr>
      <w:tr w:rsidR="002C42BC">
        <w:tc>
          <w:tcPr>
            <w:tcW w:w="1778" w:type="dxa"/>
          </w:tcPr>
          <w:p w:rsidR="002C42BC" w:rsidRDefault="00414819">
            <w:pPr>
              <w:pStyle w:val="Heading1"/>
            </w:pPr>
            <w:r>
              <w:t>References</w:t>
            </w:r>
          </w:p>
        </w:tc>
        <w:tc>
          <w:tcPr>
            <w:tcW w:w="472" w:type="dxa"/>
          </w:tcPr>
          <w:p w:rsidR="002C42BC" w:rsidRDefault="002C42BC"/>
        </w:tc>
        <w:tc>
          <w:tcPr>
            <w:tcW w:w="7830" w:type="dxa"/>
          </w:tcPr>
          <w:sdt>
            <w:sdtP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color w:val="595959" w:themeColor="text1" w:themeTint="A6"/>
                <w14:ligatures w14:val="none"/>
              </w:rPr>
              <w:id w:val="-1883713024"/>
            </w:sdtPr>
            <w:sdtEndPr>
              <w:rPr>
                <w:rFonts w:asciiTheme="majorHAnsi" w:hAnsiTheme="majorHAnsi" w:cstheme="majorBidi"/>
                <w:b/>
                <w:bCs/>
                <w:caps/>
                <w:color w:val="404040" w:themeColor="text1" w:themeTint="BF"/>
                <w14:ligatures w14:val="standardContextual"/>
              </w:rPr>
            </w:sdtEndPr>
            <w:sdtContent>
              <w:p w:rsidR="002C42BC" w:rsidRDefault="00A154C7" w:rsidP="00A154C7">
                <w:pPr>
                  <w:pStyle w:val="Heading2"/>
                </w:pPr>
                <w:r>
                  <w:rPr>
                    <w:rFonts w:asciiTheme="minorHAnsi" w:eastAsiaTheme="minorEastAsia" w:hAnsiTheme="minorHAnsi" w:cstheme="minorBidi"/>
                    <w:b w:val="0"/>
                    <w:bCs w:val="0"/>
                    <w:caps w:val="0"/>
                    <w:color w:val="595959" w:themeColor="text1" w:themeTint="A6"/>
                    <w14:ligatures w14:val="none"/>
                  </w:rPr>
                  <w:t>Available Upon Request</w:t>
                </w:r>
              </w:p>
            </w:sdtContent>
          </w:sdt>
        </w:tc>
      </w:tr>
    </w:tbl>
    <w:p w:rsidR="002C42BC" w:rsidRDefault="002C42BC" w:rsidP="00DD6586"/>
    <w:sectPr w:rsidR="002C42BC">
      <w:footerReference w:type="default" r:id="rId11"/>
      <w:pgSz w:w="12240" w:h="15840" w:code="1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54E2" w:rsidRDefault="006854E2">
      <w:pPr>
        <w:spacing w:before="0" w:after="0" w:line="240" w:lineRule="auto"/>
      </w:pPr>
      <w:r>
        <w:separator/>
      </w:r>
    </w:p>
  </w:endnote>
  <w:endnote w:type="continuationSeparator" w:id="0">
    <w:p w:rsidR="006854E2" w:rsidRDefault="006854E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42BC" w:rsidRDefault="00414819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D36D7">
      <w:rPr>
        <w:noProof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54E2" w:rsidRDefault="006854E2">
      <w:pPr>
        <w:spacing w:before="0" w:after="0" w:line="240" w:lineRule="auto"/>
      </w:pPr>
      <w:r>
        <w:separator/>
      </w:r>
    </w:p>
  </w:footnote>
  <w:footnote w:type="continuationSeparator" w:id="0">
    <w:p w:rsidR="006854E2" w:rsidRDefault="006854E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0D7748"/>
    <w:multiLevelType w:val="hybridMultilevel"/>
    <w:tmpl w:val="A7F2799A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476C"/>
    <w:rsid w:val="00025505"/>
    <w:rsid w:val="0006591A"/>
    <w:rsid w:val="000B0703"/>
    <w:rsid w:val="0013476C"/>
    <w:rsid w:val="001546C0"/>
    <w:rsid w:val="002C42BC"/>
    <w:rsid w:val="00402C28"/>
    <w:rsid w:val="00402C8C"/>
    <w:rsid w:val="00414819"/>
    <w:rsid w:val="00564EA5"/>
    <w:rsid w:val="005A726E"/>
    <w:rsid w:val="005B4DEB"/>
    <w:rsid w:val="005C699B"/>
    <w:rsid w:val="006854E2"/>
    <w:rsid w:val="006B0174"/>
    <w:rsid w:val="00794767"/>
    <w:rsid w:val="007D36D7"/>
    <w:rsid w:val="00867AD9"/>
    <w:rsid w:val="00961107"/>
    <w:rsid w:val="00A154C7"/>
    <w:rsid w:val="00B40ED5"/>
    <w:rsid w:val="00BD4C97"/>
    <w:rsid w:val="00CB32CA"/>
    <w:rsid w:val="00D076ED"/>
    <w:rsid w:val="00DD6586"/>
    <w:rsid w:val="00F42BD2"/>
    <w:rsid w:val="00F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7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6C"/>
    <w:rPr>
      <w:rFonts w:ascii="Tahoma" w:hAnsi="Tahoma" w:cs="Tahoma"/>
      <w:kern w:val="2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40" w:after="1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1" w:qFormat="1"/>
    <w:lsdException w:name="heading 3" w:uiPriority="1" w:qFormat="1"/>
    <w:lsdException w:name="heading 4" w:uiPriority="18" w:qFormat="1"/>
    <w:lsdException w:name="heading 5" w:uiPriority="18" w:qFormat="1"/>
    <w:lsdException w:name="heading 6" w:uiPriority="18" w:qFormat="1"/>
    <w:lsdException w:name="heading 7" w:uiPriority="18" w:qFormat="1"/>
    <w:lsdException w:name="heading 8" w:uiPriority="18" w:qFormat="1"/>
    <w:lsdException w:name="heading 9" w:uiPriority="18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2"/>
    <w:lsdException w:name="footer" w:uiPriority="2"/>
    <w:lsdException w:name="caption" w:uiPriority="35" w:qFormat="1"/>
    <w:lsdException w:name="Title" w:uiPriority="10" w:unhideWhenUsed="0" w:qFormat="1"/>
    <w:lsdException w:name="Closing" w:uiPriority="8" w:qFormat="1"/>
    <w:lsdException w:name="Signature" w:uiPriority="8" w:qFormat="1"/>
    <w:lsdException w:name="Default Paragraph Font" w:uiPriority="1"/>
    <w:lsdException w:name="Subtitle" w:uiPriority="11" w:qFormat="1"/>
    <w:lsdException w:name="Salutation" w:uiPriority="8" w:qFormat="1"/>
    <w:lsdException w:name="Date" w:uiPriority="8" w:qFormat="1"/>
    <w:lsdException w:name="Strong" w:uiPriority="9" w:unhideWhenUsed="0" w:qFormat="1"/>
    <w:lsdException w:name="Emphasis" w:uiPriority="2" w:unhideWhenUsed="0" w:qFormat="1"/>
    <w:lsdException w:name="Table Grid" w:semiHidden="0" w:uiPriority="59" w:unhideWhenUsed="0"/>
    <w:lsdException w:name="Placeholder Text" w:unhideWhenUsed="0"/>
    <w:lsdException w:name="No Spacing" w:uiPriority="9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unhideWhenUsed="0" w:qFormat="1"/>
    <w:lsdException w:name="Quote" w:uiPriority="29" w:unhideWhenUsed="0" w:qFormat="1"/>
    <w:lsdException w:name="Intense Quote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kern w:val="20"/>
    </w:rPr>
  </w:style>
  <w:style w:type="paragraph" w:styleId="Heading1">
    <w:name w:val="heading 1"/>
    <w:basedOn w:val="Normal"/>
    <w:next w:val="Normal"/>
    <w:link w:val="Heading1Char"/>
    <w:uiPriority w:val="1"/>
    <w:unhideWhenUsed/>
    <w:qFormat/>
    <w:pPr>
      <w:jc w:val="right"/>
      <w:outlineLvl w:val="0"/>
    </w:pPr>
    <w:rPr>
      <w:rFonts w:asciiTheme="majorHAnsi" w:eastAsiaTheme="majorEastAsia" w:hAnsiTheme="majorHAnsi" w:cstheme="majorBidi"/>
      <w:caps/>
      <w:color w:val="7E97AD" w:themeColor="accent1"/>
      <w:sz w:val="21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pPr>
      <w:keepNext/>
      <w:keepLines/>
      <w:spacing w:after="40"/>
      <w:outlineLvl w:val="1"/>
    </w:pPr>
    <w:rPr>
      <w:rFonts w:asciiTheme="majorHAnsi" w:eastAsiaTheme="majorEastAsia" w:hAnsiTheme="majorHAnsi" w:cstheme="majorBidi"/>
      <w:b/>
      <w:bCs/>
      <w:caps/>
      <w:color w:val="404040" w:themeColor="text1" w:themeTint="BF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E97AD" w:themeColor="accent1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394B5A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94B5A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"/>
    <w:rPr>
      <w:kern w:val="20"/>
    </w:rPr>
  </w:style>
  <w:style w:type="paragraph" w:styleId="Footer">
    <w:name w:val="footer"/>
    <w:basedOn w:val="Normal"/>
    <w:link w:val="FooterChar"/>
    <w:uiPriority w:val="2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 w:line="240" w:lineRule="auto"/>
      <w:ind w:left="-360" w:right="-360"/>
    </w:pPr>
  </w:style>
  <w:style w:type="character" w:customStyle="1" w:styleId="FooterChar">
    <w:name w:val="Footer Char"/>
    <w:basedOn w:val="DefaultParagraphFont"/>
    <w:link w:val="Footer"/>
    <w:uiPriority w:val="2"/>
    <w:rPr>
      <w:kern w:val="20"/>
    </w:rPr>
  </w:style>
  <w:style w:type="paragraph" w:customStyle="1" w:styleId="ResumeText">
    <w:name w:val="Resume Text"/>
    <w:basedOn w:val="Normal"/>
    <w:qFormat/>
    <w:pPr>
      <w:spacing w:after="40"/>
      <w:ind w:right="144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ajorEastAsia" w:hAnsiTheme="majorHAnsi" w:cstheme="majorBidi"/>
      <w:caps/>
      <w:color w:val="7E97AD" w:themeColor="accent1"/>
      <w:kern w:val="20"/>
      <w:sz w:val="21"/>
    </w:rPr>
  </w:style>
  <w:style w:type="character" w:customStyle="1" w:styleId="Heading2Char">
    <w:name w:val="Heading 2 Char"/>
    <w:basedOn w:val="DefaultParagraphFont"/>
    <w:link w:val="Heading2"/>
    <w:uiPriority w:val="1"/>
    <w:rPr>
      <w:rFonts w:asciiTheme="majorHAnsi" w:eastAsiaTheme="majorEastAsia" w:hAnsiTheme="majorHAnsi" w:cstheme="majorBidi"/>
      <w:b/>
      <w:bCs/>
      <w:caps/>
      <w:color w:val="404040" w:themeColor="text1" w:themeTint="BF"/>
      <w:kern w:val="20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7E97AD" w:themeColor="accent1"/>
      <w:kern w:val="20"/>
      <w14:ligatures w14:val="standardContextual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394B5A" w:themeColor="accent1" w:themeShade="7F"/>
      <w:kern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394B5A" w:themeColor="accent1" w:themeShade="7F"/>
      <w:kern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kern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kern w:val="20"/>
    </w:rPr>
  </w:style>
  <w:style w:type="table" w:customStyle="1" w:styleId="ResumeTable">
    <w:name w:val="Resume Table"/>
    <w:basedOn w:val="TableNormal"/>
    <w:uiPriority w:val="99"/>
    <w:tblPr>
      <w:tblInd w:w="0" w:type="dxa"/>
      <w:tblBorders>
        <w:insideH w:val="single" w:sz="4" w:space="0" w:color="7E97AD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customStyle="1" w:styleId="LetterTable">
    <w:name w:val="Letter Table"/>
    <w:basedOn w:val="TableNormal"/>
    <w:uiPriority w:val="99"/>
    <w:pPr>
      <w:spacing w:after="0" w:line="240" w:lineRule="auto"/>
      <w:ind w:left="144" w:right="144"/>
    </w:pPr>
    <w:tblPr>
      <w:tblInd w:w="0" w:type="dxa"/>
      <w:tblBorders>
        <w:insideH w:val="single" w:sz="4" w:space="0" w:color="D9D9D9" w:themeColor="background1" w:themeShade="D9"/>
      </w:tblBorders>
      <w:tblCellMar>
        <w:top w:w="0" w:type="dxa"/>
        <w:left w:w="0" w:type="dxa"/>
        <w:bottom w:w="0" w:type="dxa"/>
        <w:right w:w="0" w:type="dxa"/>
      </w:tblCellMar>
    </w:tblPr>
    <w:tblStylePr w:type="firstRow">
      <w:rPr>
        <w:rFonts w:asciiTheme="majorHAnsi" w:hAnsiTheme="majorHAnsi"/>
        <w:b w:val="0"/>
        <w:caps/>
        <w:smallCaps w:val="0"/>
        <w:color w:val="7E97AD" w:themeColor="accent1"/>
        <w:sz w:val="22"/>
      </w:rPr>
    </w:tblStylePr>
    <w:tblStylePr w:type="firstCol">
      <w:rPr>
        <w:b/>
      </w:rPr>
    </w:tblStylePr>
  </w:style>
  <w:style w:type="paragraph" w:styleId="Date">
    <w:name w:val="Date"/>
    <w:basedOn w:val="Normal"/>
    <w:next w:val="Normal"/>
    <w:link w:val="DateChar"/>
    <w:uiPriority w:val="8"/>
    <w:qFormat/>
    <w:pPr>
      <w:spacing w:before="1200" w:after="360"/>
    </w:pPr>
    <w:rPr>
      <w:rFonts w:asciiTheme="majorHAnsi" w:eastAsiaTheme="majorEastAsia" w:hAnsiTheme="majorHAnsi" w:cstheme="majorBidi"/>
      <w:caps/>
      <w:color w:val="7E97AD" w:themeColor="accent1"/>
    </w:rPr>
  </w:style>
  <w:style w:type="character" w:customStyle="1" w:styleId="DateChar">
    <w:name w:val="Date Char"/>
    <w:basedOn w:val="DefaultParagraphFont"/>
    <w:link w:val="Date"/>
    <w:uiPriority w:val="8"/>
    <w:rPr>
      <w:rFonts w:asciiTheme="majorHAnsi" w:eastAsiaTheme="majorEastAsia" w:hAnsiTheme="majorHAnsi" w:cstheme="majorBidi"/>
      <w:caps/>
      <w:color w:val="7E97AD" w:themeColor="accent1"/>
      <w:kern w:val="20"/>
    </w:rPr>
  </w:style>
  <w:style w:type="paragraph" w:customStyle="1" w:styleId="Recipient">
    <w:name w:val="Recipient"/>
    <w:basedOn w:val="Normal"/>
    <w:uiPriority w:val="8"/>
    <w:unhideWhenUsed/>
    <w:qFormat/>
    <w:pPr>
      <w:spacing w:after="40"/>
    </w:pPr>
    <w:rPr>
      <w:b/>
      <w:bCs/>
    </w:rPr>
  </w:style>
  <w:style w:type="paragraph" w:styleId="Salutation">
    <w:name w:val="Salutation"/>
    <w:basedOn w:val="Normal"/>
    <w:next w:val="Normal"/>
    <w:link w:val="SalutationChar"/>
    <w:uiPriority w:val="8"/>
    <w:unhideWhenUsed/>
    <w:qFormat/>
    <w:pPr>
      <w:spacing w:before="720"/>
    </w:pPr>
  </w:style>
  <w:style w:type="character" w:customStyle="1" w:styleId="SalutationChar">
    <w:name w:val="Salutation Char"/>
    <w:basedOn w:val="DefaultParagraphFont"/>
    <w:link w:val="Salutation"/>
    <w:uiPriority w:val="8"/>
    <w:rPr>
      <w:kern w:val="20"/>
    </w:rPr>
  </w:style>
  <w:style w:type="paragraph" w:styleId="Closing">
    <w:name w:val="Closing"/>
    <w:basedOn w:val="Normal"/>
    <w:link w:val="ClosingChar"/>
    <w:uiPriority w:val="8"/>
    <w:unhideWhenUsed/>
    <w:qFormat/>
    <w:pPr>
      <w:spacing w:before="480" w:after="960" w:line="240" w:lineRule="auto"/>
    </w:pPr>
  </w:style>
  <w:style w:type="character" w:customStyle="1" w:styleId="ClosingChar">
    <w:name w:val="Closing Char"/>
    <w:basedOn w:val="DefaultParagraphFont"/>
    <w:link w:val="Closing"/>
    <w:uiPriority w:val="8"/>
    <w:rPr>
      <w:kern w:val="20"/>
    </w:rPr>
  </w:style>
  <w:style w:type="paragraph" w:styleId="Signature">
    <w:name w:val="Signature"/>
    <w:basedOn w:val="Normal"/>
    <w:link w:val="SignatureChar"/>
    <w:uiPriority w:val="8"/>
    <w:unhideWhenUsed/>
    <w:qFormat/>
    <w:pPr>
      <w:spacing w:after="480"/>
    </w:pPr>
    <w:rPr>
      <w:b/>
      <w:bCs/>
    </w:rPr>
  </w:style>
  <w:style w:type="character" w:customStyle="1" w:styleId="SignatureChar">
    <w:name w:val="Signature Char"/>
    <w:basedOn w:val="DefaultParagraphFont"/>
    <w:link w:val="Signature"/>
    <w:uiPriority w:val="8"/>
    <w:rPr>
      <w:b/>
      <w:bCs/>
      <w:kern w:val="20"/>
    </w:rPr>
  </w:style>
  <w:style w:type="character" w:styleId="Emphasis">
    <w:name w:val="Emphasis"/>
    <w:basedOn w:val="DefaultParagraphFont"/>
    <w:uiPriority w:val="2"/>
    <w:unhideWhenUsed/>
    <w:qFormat/>
    <w:rPr>
      <w:color w:val="7E97AD" w:themeColor="accent1"/>
    </w:rPr>
  </w:style>
  <w:style w:type="paragraph" w:customStyle="1" w:styleId="ContactInfo">
    <w:name w:val="Contact Info"/>
    <w:basedOn w:val="Normal"/>
    <w:uiPriority w:val="2"/>
    <w:qFormat/>
    <w:pPr>
      <w:spacing w:after="0" w:line="240" w:lineRule="auto"/>
      <w:jc w:val="right"/>
    </w:pPr>
    <w:rPr>
      <w:sz w:val="18"/>
    </w:rPr>
  </w:style>
  <w:style w:type="paragraph" w:customStyle="1" w:styleId="Name">
    <w:name w:val="Name"/>
    <w:basedOn w:val="Normal"/>
    <w:next w:val="Normal"/>
    <w:uiPriority w:val="1"/>
    <w:qFormat/>
    <w:pPr>
      <w:pBdr>
        <w:top w:val="single" w:sz="4" w:space="4" w:color="7E97AD" w:themeColor="accent1"/>
        <w:left w:val="single" w:sz="4" w:space="6" w:color="7E97AD" w:themeColor="accent1"/>
        <w:bottom w:val="single" w:sz="4" w:space="4" w:color="7E97AD" w:themeColor="accent1"/>
        <w:right w:val="single" w:sz="4" w:space="6" w:color="7E97AD" w:themeColor="accent1"/>
      </w:pBdr>
      <w:shd w:val="clear" w:color="auto" w:fill="7E97AD" w:themeFill="accent1"/>
      <w:spacing w:before="240"/>
      <w:ind w:left="144" w:right="144"/>
    </w:pPr>
    <w:rPr>
      <w:rFonts w:asciiTheme="majorHAnsi" w:eastAsiaTheme="majorEastAsia" w:hAnsiTheme="majorHAnsi" w:cstheme="majorBidi"/>
      <w:caps/>
      <w:color w:val="FFFFFF" w:themeColor="background1"/>
      <w:sz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476C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476C"/>
    <w:rPr>
      <w:rFonts w:ascii="Tahoma" w:hAnsi="Tahoma" w:cs="Tahoma"/>
      <w:kern w:val="2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nny\Downloads\TS102835057%20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4F3E128421C493FAB5D0D167382C2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FFB351-8C56-41DA-883C-AA193B7637B0}"/>
      </w:docPartPr>
      <w:docPartBody>
        <w:p w:rsidR="0096285C" w:rsidRDefault="00DE2EC7">
          <w:pPr>
            <w:pStyle w:val="D4F3E128421C493FAB5D0D167382C238"/>
          </w:pPr>
          <w:r>
            <w:t>[Street Address]</w:t>
          </w:r>
        </w:p>
      </w:docPartBody>
    </w:docPart>
    <w:docPart>
      <w:docPartPr>
        <w:name w:val="DA1269F683C2454D89EB5C30E1AB18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79A1A2-BC7D-4D9A-9A0E-D844A93BE6A8}"/>
      </w:docPartPr>
      <w:docPartBody>
        <w:p w:rsidR="0096285C" w:rsidRDefault="00DE2EC7">
          <w:pPr>
            <w:pStyle w:val="DA1269F683C2454D89EB5C30E1AB1883"/>
          </w:pPr>
          <w:r>
            <w:t>[City, ST ZIP Code]</w:t>
          </w:r>
        </w:p>
      </w:docPartBody>
    </w:docPart>
    <w:docPart>
      <w:docPartPr>
        <w:name w:val="177DEB35A4F84328934A06322BE164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5B2879-8529-4851-9EEA-E891D269B775}"/>
      </w:docPartPr>
      <w:docPartBody>
        <w:p w:rsidR="0096285C" w:rsidRDefault="00DE2EC7">
          <w:pPr>
            <w:pStyle w:val="177DEB35A4F84328934A06322BE164E8"/>
          </w:pPr>
          <w:r>
            <w:t>[Telephone]</w:t>
          </w:r>
        </w:p>
      </w:docPartBody>
    </w:docPart>
    <w:docPart>
      <w:docPartPr>
        <w:name w:val="D6185F700D0E49209C9AC099EAFD22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B48EB3-85BF-4382-BF5F-AE38FB338DF6}"/>
      </w:docPartPr>
      <w:docPartBody>
        <w:p w:rsidR="0096285C" w:rsidRDefault="00DE2EC7">
          <w:pPr>
            <w:pStyle w:val="D6185F700D0E49209C9AC099EAFD22BD"/>
          </w:pPr>
          <w:r>
            <w:rPr>
              <w:rStyle w:val="Emphasis"/>
            </w:rPr>
            <w:t>[Email]</w:t>
          </w:r>
        </w:p>
      </w:docPartBody>
    </w:docPart>
    <w:docPart>
      <w:docPartPr>
        <w:name w:val="0EC48A506AC945009AB6243FA5888A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2FCD60-95F5-4047-B369-380566669D89}"/>
      </w:docPartPr>
      <w:docPartBody>
        <w:p w:rsidR="0096285C" w:rsidRDefault="00DE2EC7">
          <w:pPr>
            <w:pStyle w:val="0EC48A506AC945009AB6243FA5888ACE"/>
          </w:pPr>
          <w:r>
            <w:t>[Your Name]</w:t>
          </w:r>
        </w:p>
      </w:docPartBody>
    </w:docPart>
    <w:docPart>
      <w:docPartPr>
        <w:name w:val="30E8199837F344878F035B5F6E6D9B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8CCCBC-9377-494A-AE4D-B24F81AA2A62}"/>
      </w:docPartPr>
      <w:docPartBody>
        <w:p w:rsidR="0096285C" w:rsidRDefault="006B0461" w:rsidP="006B0461">
          <w:pPr>
            <w:pStyle w:val="30E8199837F344878F035B5F6E6D9B53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CEAC4352DFC410FB2300D118A30B6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306A7C-5410-46B4-9F88-05AF16FBF694}"/>
      </w:docPartPr>
      <w:docPartBody>
        <w:p w:rsidR="0096285C" w:rsidRDefault="006B0461" w:rsidP="006B0461">
          <w:pPr>
            <w:pStyle w:val="5CEAC4352DFC410FB2300D118A30B65C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4270394C4ED46319AF5EA6CCCBC47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AC5BA-EE6D-4F11-955B-A6DD6166C185}"/>
      </w:docPartPr>
      <w:docPartBody>
        <w:p w:rsidR="0096285C" w:rsidRDefault="006B0461" w:rsidP="006B0461">
          <w:pPr>
            <w:pStyle w:val="14270394C4ED46319AF5EA6CCCBC4788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0461"/>
    <w:rsid w:val="00307689"/>
    <w:rsid w:val="006B0461"/>
    <w:rsid w:val="0096285C"/>
    <w:rsid w:val="00DD71ED"/>
    <w:rsid w:val="00DE2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3E128421C493FAB5D0D167382C238">
    <w:name w:val="D4F3E128421C493FAB5D0D167382C238"/>
  </w:style>
  <w:style w:type="paragraph" w:customStyle="1" w:styleId="DA1269F683C2454D89EB5C30E1AB1883">
    <w:name w:val="DA1269F683C2454D89EB5C30E1AB1883"/>
  </w:style>
  <w:style w:type="paragraph" w:customStyle="1" w:styleId="177DEB35A4F84328934A06322BE164E8">
    <w:name w:val="177DEB35A4F84328934A06322BE164E8"/>
  </w:style>
  <w:style w:type="paragraph" w:customStyle="1" w:styleId="62CB1464AC3140D7A274D01CC7AE89D0">
    <w:name w:val="62CB1464AC3140D7A274D01CC7AE89D0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D6185F700D0E49209C9AC099EAFD22BD">
    <w:name w:val="D6185F700D0E49209C9AC099EAFD22BD"/>
  </w:style>
  <w:style w:type="paragraph" w:customStyle="1" w:styleId="0EC48A506AC945009AB6243FA5888ACE">
    <w:name w:val="0EC48A506AC945009AB6243FA5888ACE"/>
  </w:style>
  <w:style w:type="paragraph" w:customStyle="1" w:styleId="585A9147DD45458AA7C8ACB073A6386D">
    <w:name w:val="585A9147DD45458AA7C8ACB073A6386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AFB47F349004A46B2958651CA77A2AD">
    <w:name w:val="CAFB47F349004A46B2958651CA77A2AD"/>
  </w:style>
  <w:style w:type="character" w:styleId="PlaceholderText">
    <w:name w:val="Placeholder Text"/>
    <w:basedOn w:val="DefaultParagraphFont"/>
    <w:uiPriority w:val="99"/>
    <w:semiHidden/>
    <w:rsid w:val="006B0461"/>
    <w:rPr>
      <w:color w:val="808080"/>
    </w:rPr>
  </w:style>
  <w:style w:type="paragraph" w:customStyle="1" w:styleId="9725905CA80041E5B36C00174C389CFE">
    <w:name w:val="9725905CA80041E5B36C00174C389CFE"/>
  </w:style>
  <w:style w:type="paragraph" w:customStyle="1" w:styleId="B3C1C637EC904485AE6E782885E53612">
    <w:name w:val="B3C1C637EC904485AE6E782885E53612"/>
  </w:style>
  <w:style w:type="paragraph" w:customStyle="1" w:styleId="D2CEBD737E244830B9C15512CC5EE5EC">
    <w:name w:val="D2CEBD737E244830B9C15512CC5EE5EC"/>
  </w:style>
  <w:style w:type="paragraph" w:customStyle="1" w:styleId="945DC75194E54DE4A2698A5D2FA89629">
    <w:name w:val="945DC75194E54DE4A2698A5D2FA89629"/>
  </w:style>
  <w:style w:type="paragraph" w:customStyle="1" w:styleId="214D03D298FC498CA59846825DD5F5A8">
    <w:name w:val="214D03D298FC498CA59846825DD5F5A8"/>
  </w:style>
  <w:style w:type="paragraph" w:customStyle="1" w:styleId="C638F0CEBDF844A498C5A45DA42CDC7C">
    <w:name w:val="C638F0CEBDF844A498C5A45DA42CDC7C"/>
  </w:style>
  <w:style w:type="paragraph" w:customStyle="1" w:styleId="60EA894EE8634EC9A9998CCB5620CF1C">
    <w:name w:val="60EA894EE8634EC9A9998CCB5620CF1C"/>
  </w:style>
  <w:style w:type="paragraph" w:customStyle="1" w:styleId="86DEBA5C115A4B3DADE818A26164E56A">
    <w:name w:val="86DEBA5C115A4B3DADE818A26164E56A"/>
  </w:style>
  <w:style w:type="paragraph" w:customStyle="1" w:styleId="26942580826644E5898F34DD96AC75EB">
    <w:name w:val="26942580826644E5898F34DD96AC75EB"/>
  </w:style>
  <w:style w:type="paragraph" w:customStyle="1" w:styleId="3275F302639D407AAE609BDDEDA9FF35">
    <w:name w:val="3275F302639D407AAE609BDDEDA9FF35"/>
  </w:style>
  <w:style w:type="paragraph" w:customStyle="1" w:styleId="CDFCD5AFE7C84EB1B276F9EDE1D3F084">
    <w:name w:val="CDFCD5AFE7C84EB1B276F9EDE1D3F084"/>
  </w:style>
  <w:style w:type="paragraph" w:customStyle="1" w:styleId="EB91572F10B94A2C8146124C5F2EDD85">
    <w:name w:val="EB91572F10B94A2C8146124C5F2EDD85"/>
    <w:rsid w:val="006B0461"/>
  </w:style>
  <w:style w:type="paragraph" w:customStyle="1" w:styleId="94A60BEA70E14CE0B31B055E0150853C">
    <w:name w:val="94A60BEA70E14CE0B31B055E0150853C"/>
    <w:rsid w:val="006B0461"/>
  </w:style>
  <w:style w:type="paragraph" w:customStyle="1" w:styleId="55C4ED640E3741EDB98DB330EE131542">
    <w:name w:val="55C4ED640E3741EDB98DB330EE131542"/>
    <w:rsid w:val="006B0461"/>
  </w:style>
  <w:style w:type="paragraph" w:customStyle="1" w:styleId="D68421765F5D4DCA9693769FB84DF236">
    <w:name w:val="D68421765F5D4DCA9693769FB84DF236"/>
    <w:rsid w:val="006B0461"/>
  </w:style>
  <w:style w:type="paragraph" w:customStyle="1" w:styleId="99E35CEF03BC4B1E8ED6F00DB2A58132">
    <w:name w:val="99E35CEF03BC4B1E8ED6F00DB2A58132"/>
    <w:rsid w:val="006B0461"/>
  </w:style>
  <w:style w:type="paragraph" w:customStyle="1" w:styleId="DA9F9A7A9F804C20BA274658DC608C63">
    <w:name w:val="DA9F9A7A9F804C20BA274658DC608C63"/>
    <w:rsid w:val="006B0461"/>
  </w:style>
  <w:style w:type="paragraph" w:customStyle="1" w:styleId="9654BFA0B0CF458EB95A98EFAEB80FE3">
    <w:name w:val="9654BFA0B0CF458EB95A98EFAEB80FE3"/>
    <w:rsid w:val="006B0461"/>
  </w:style>
  <w:style w:type="paragraph" w:customStyle="1" w:styleId="D335F4AA6A2E446BB39029E5E5116400">
    <w:name w:val="D335F4AA6A2E446BB39029E5E5116400"/>
    <w:rsid w:val="006B0461"/>
  </w:style>
  <w:style w:type="paragraph" w:customStyle="1" w:styleId="7532D4037730409AA29526B65713DD4B">
    <w:name w:val="7532D4037730409AA29526B65713DD4B"/>
    <w:rsid w:val="006B0461"/>
  </w:style>
  <w:style w:type="paragraph" w:customStyle="1" w:styleId="E1CF37CEC4C84ED3947E5F0D8C2C9877">
    <w:name w:val="E1CF37CEC4C84ED3947E5F0D8C2C9877"/>
    <w:rsid w:val="006B0461"/>
  </w:style>
  <w:style w:type="paragraph" w:customStyle="1" w:styleId="5065B2EAB09148D287029D1CD9E333CA">
    <w:name w:val="5065B2EAB09148D287029D1CD9E333CA"/>
    <w:rsid w:val="006B0461"/>
  </w:style>
  <w:style w:type="paragraph" w:customStyle="1" w:styleId="93715784AE414455B777FB2BF179E47C">
    <w:name w:val="93715784AE414455B777FB2BF179E47C"/>
    <w:rsid w:val="006B0461"/>
  </w:style>
  <w:style w:type="paragraph" w:customStyle="1" w:styleId="30E8199837F344878F035B5F6E6D9B53">
    <w:name w:val="30E8199837F344878F035B5F6E6D9B53"/>
    <w:rsid w:val="006B0461"/>
  </w:style>
  <w:style w:type="paragraph" w:customStyle="1" w:styleId="180E65D17AAC41948A2B9CA8BA157819">
    <w:name w:val="180E65D17AAC41948A2B9CA8BA157819"/>
    <w:rsid w:val="006B0461"/>
  </w:style>
  <w:style w:type="paragraph" w:customStyle="1" w:styleId="5CEAC4352DFC410FB2300D118A30B65C">
    <w:name w:val="5CEAC4352DFC410FB2300D118A30B65C"/>
    <w:rsid w:val="006B0461"/>
  </w:style>
  <w:style w:type="paragraph" w:customStyle="1" w:styleId="B829A04A9BB640FAA5D2980788B11609">
    <w:name w:val="B829A04A9BB640FAA5D2980788B11609"/>
    <w:rsid w:val="006B0461"/>
  </w:style>
  <w:style w:type="paragraph" w:customStyle="1" w:styleId="14270394C4ED46319AF5EA6CCCBC4788">
    <w:name w:val="14270394C4ED46319AF5EA6CCCBC4788"/>
    <w:rsid w:val="006B0461"/>
  </w:style>
  <w:style w:type="paragraph" w:customStyle="1" w:styleId="36DDEC8B69494C7995FEE460E6F8C789">
    <w:name w:val="36DDEC8B69494C7995FEE460E6F8C789"/>
    <w:rsid w:val="006B0461"/>
  </w:style>
  <w:style w:type="paragraph" w:customStyle="1" w:styleId="1A383CF754F2493EA824C33BEF2033B3">
    <w:name w:val="1A383CF754F2493EA824C33BEF2033B3"/>
    <w:rsid w:val="006B0461"/>
  </w:style>
  <w:style w:type="paragraph" w:customStyle="1" w:styleId="79F5C89C58AE40C29FBA70A381A3D3D4">
    <w:name w:val="79F5C89C58AE40C29FBA70A381A3D3D4"/>
    <w:rsid w:val="006B0461"/>
  </w:style>
  <w:style w:type="paragraph" w:customStyle="1" w:styleId="AF888B585718451FA46CED000A0F4D7B">
    <w:name w:val="AF888B585718451FA46CED000A0F4D7B"/>
    <w:rsid w:val="006B0461"/>
  </w:style>
  <w:style w:type="paragraph" w:customStyle="1" w:styleId="3BC77B2CB6A34B6086994003466D0001">
    <w:name w:val="3BC77B2CB6A34B6086994003466D0001"/>
    <w:rsid w:val="006B0461"/>
  </w:style>
  <w:style w:type="paragraph" w:customStyle="1" w:styleId="EAF17880FBB843079AEC2AB9F1F06026">
    <w:name w:val="EAF17880FBB843079AEC2AB9F1F06026"/>
    <w:rsid w:val="006B0461"/>
  </w:style>
  <w:style w:type="paragraph" w:customStyle="1" w:styleId="4F6E8B0A17D941F5A72940662639FFD1">
    <w:name w:val="4F6E8B0A17D941F5A72940662639FFD1"/>
    <w:rsid w:val="006B0461"/>
  </w:style>
  <w:style w:type="paragraph" w:customStyle="1" w:styleId="B514C3A1DA8B4DC6BFE314A864BB71AB">
    <w:name w:val="B514C3A1DA8B4DC6BFE314A864BB71AB"/>
    <w:rsid w:val="006B0461"/>
  </w:style>
  <w:style w:type="paragraph" w:customStyle="1" w:styleId="363D51EC1DBB45CABDF43EE4DB21AD34">
    <w:name w:val="363D51EC1DBB45CABDF43EE4DB21AD34"/>
    <w:rsid w:val="006B0461"/>
  </w:style>
  <w:style w:type="paragraph" w:customStyle="1" w:styleId="B7BA1CD038524A0B911C711AFFA0C9D2">
    <w:name w:val="B7BA1CD038524A0B911C711AFFA0C9D2"/>
    <w:rsid w:val="006B0461"/>
  </w:style>
  <w:style w:type="paragraph" w:customStyle="1" w:styleId="45810A1D7FE8438A938D505962D2F1CB">
    <w:name w:val="45810A1D7FE8438A938D505962D2F1CB"/>
    <w:rsid w:val="006B0461"/>
  </w:style>
  <w:style w:type="paragraph" w:customStyle="1" w:styleId="3AAB5AE840144C6C863D8A1451FE0CF8">
    <w:name w:val="3AAB5AE840144C6C863D8A1451FE0CF8"/>
    <w:rsid w:val="006B0461"/>
  </w:style>
  <w:style w:type="paragraph" w:customStyle="1" w:styleId="C69034A5690D4E2AA771A9DD5376DD9B">
    <w:name w:val="C69034A5690D4E2AA771A9DD5376DD9B"/>
    <w:rsid w:val="006B0461"/>
  </w:style>
  <w:style w:type="paragraph" w:customStyle="1" w:styleId="081D33C7CCE64278AC96AD8FAE6B6778">
    <w:name w:val="081D33C7CCE64278AC96AD8FAE6B6778"/>
    <w:rsid w:val="006B0461"/>
  </w:style>
  <w:style w:type="paragraph" w:customStyle="1" w:styleId="6BB67C6BF9B5420089C4F135599B93FD">
    <w:name w:val="6BB67C6BF9B5420089C4F135599B93FD"/>
    <w:rsid w:val="006B0461"/>
  </w:style>
  <w:style w:type="paragraph" w:customStyle="1" w:styleId="03B25CA10AFA4535A22DCEE43CE2998B">
    <w:name w:val="03B25CA10AFA4535A22DCEE43CE2998B"/>
    <w:rsid w:val="006B0461"/>
  </w:style>
  <w:style w:type="paragraph" w:customStyle="1" w:styleId="0812E77DFCA8429681215808D3A08C4F">
    <w:name w:val="0812E77DFCA8429681215808D3A08C4F"/>
    <w:rsid w:val="006B0461"/>
  </w:style>
  <w:style w:type="paragraph" w:customStyle="1" w:styleId="4BDAC1BE107B4D9E8954FE914714D3ED">
    <w:name w:val="4BDAC1BE107B4D9E8954FE914714D3ED"/>
    <w:rsid w:val="006B0461"/>
  </w:style>
  <w:style w:type="paragraph" w:customStyle="1" w:styleId="33077195E80A43FD9D186041BE23123C">
    <w:name w:val="33077195E80A43FD9D186041BE23123C"/>
    <w:rsid w:val="006B0461"/>
  </w:style>
  <w:style w:type="paragraph" w:customStyle="1" w:styleId="19F9A16690C3400A82908359D1C2767A">
    <w:name w:val="19F9A16690C3400A82908359D1C2767A"/>
    <w:rsid w:val="006B0461"/>
  </w:style>
  <w:style w:type="paragraph" w:customStyle="1" w:styleId="FFCDEBA9A697410AA973ADCED79D8ADA">
    <w:name w:val="FFCDEBA9A697410AA973ADCED79D8ADA"/>
    <w:rsid w:val="006B0461"/>
  </w:style>
  <w:style w:type="paragraph" w:customStyle="1" w:styleId="FA32C53FEC7C4F0B828910CA5ABCEEED">
    <w:name w:val="FA32C53FEC7C4F0B828910CA5ABCEEED"/>
    <w:rsid w:val="006B0461"/>
  </w:style>
  <w:style w:type="paragraph" w:customStyle="1" w:styleId="6DC3F94C24304410A1AEB3F6F7E4785B">
    <w:name w:val="6DC3F94C24304410A1AEB3F6F7E4785B"/>
    <w:rsid w:val="006B0461"/>
  </w:style>
  <w:style w:type="paragraph" w:customStyle="1" w:styleId="7E86347D41F043F08B2CB07820E760CD">
    <w:name w:val="7E86347D41F043F08B2CB07820E760CD"/>
    <w:rsid w:val="006B0461"/>
  </w:style>
  <w:style w:type="paragraph" w:customStyle="1" w:styleId="D90AB13270104552A444AD0304FCE0CF">
    <w:name w:val="D90AB13270104552A444AD0304FCE0CF"/>
    <w:rsid w:val="006B0461"/>
  </w:style>
  <w:style w:type="paragraph" w:customStyle="1" w:styleId="FFD5E03CDFBF41E49DC45FEA672060F7">
    <w:name w:val="FFD5E03CDFBF41E49DC45FEA672060F7"/>
    <w:rsid w:val="006B0461"/>
  </w:style>
  <w:style w:type="paragraph" w:customStyle="1" w:styleId="40FB8C6796A347B9ADD066A3826D7994">
    <w:name w:val="40FB8C6796A347B9ADD066A3826D7994"/>
    <w:rsid w:val="006B0461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4F3E128421C493FAB5D0D167382C238">
    <w:name w:val="D4F3E128421C493FAB5D0D167382C238"/>
  </w:style>
  <w:style w:type="paragraph" w:customStyle="1" w:styleId="DA1269F683C2454D89EB5C30E1AB1883">
    <w:name w:val="DA1269F683C2454D89EB5C30E1AB1883"/>
  </w:style>
  <w:style w:type="paragraph" w:customStyle="1" w:styleId="177DEB35A4F84328934A06322BE164E8">
    <w:name w:val="177DEB35A4F84328934A06322BE164E8"/>
  </w:style>
  <w:style w:type="paragraph" w:customStyle="1" w:styleId="62CB1464AC3140D7A274D01CC7AE89D0">
    <w:name w:val="62CB1464AC3140D7A274D01CC7AE89D0"/>
  </w:style>
  <w:style w:type="character" w:styleId="Emphasis">
    <w:name w:val="Emphasis"/>
    <w:basedOn w:val="DefaultParagraphFont"/>
    <w:uiPriority w:val="2"/>
    <w:unhideWhenUsed/>
    <w:qFormat/>
    <w:rPr>
      <w:color w:val="4F81BD" w:themeColor="accent1"/>
    </w:rPr>
  </w:style>
  <w:style w:type="paragraph" w:customStyle="1" w:styleId="D6185F700D0E49209C9AC099EAFD22BD">
    <w:name w:val="D6185F700D0E49209C9AC099EAFD22BD"/>
  </w:style>
  <w:style w:type="paragraph" w:customStyle="1" w:styleId="0EC48A506AC945009AB6243FA5888ACE">
    <w:name w:val="0EC48A506AC945009AB6243FA5888ACE"/>
  </w:style>
  <w:style w:type="paragraph" w:customStyle="1" w:styleId="585A9147DD45458AA7C8ACB073A6386D">
    <w:name w:val="585A9147DD45458AA7C8ACB073A6386D"/>
  </w:style>
  <w:style w:type="paragraph" w:customStyle="1" w:styleId="ResumeText">
    <w:name w:val="Resume Text"/>
    <w:basedOn w:val="Normal"/>
    <w:qFormat/>
    <w:pPr>
      <w:spacing w:before="40" w:after="40" w:line="288" w:lineRule="auto"/>
      <w:ind w:right="1440"/>
    </w:pPr>
    <w:rPr>
      <w:color w:val="595959" w:themeColor="text1" w:themeTint="A6"/>
      <w:kern w:val="20"/>
      <w:sz w:val="20"/>
      <w:lang w:val="en-US" w:eastAsia="en-US"/>
    </w:rPr>
  </w:style>
  <w:style w:type="paragraph" w:customStyle="1" w:styleId="CAFB47F349004A46B2958651CA77A2AD">
    <w:name w:val="CAFB47F349004A46B2958651CA77A2AD"/>
  </w:style>
  <w:style w:type="character" w:styleId="PlaceholderText">
    <w:name w:val="Placeholder Text"/>
    <w:basedOn w:val="DefaultParagraphFont"/>
    <w:uiPriority w:val="99"/>
    <w:semiHidden/>
    <w:rsid w:val="006B0461"/>
    <w:rPr>
      <w:color w:val="808080"/>
    </w:rPr>
  </w:style>
  <w:style w:type="paragraph" w:customStyle="1" w:styleId="9725905CA80041E5B36C00174C389CFE">
    <w:name w:val="9725905CA80041E5B36C00174C389CFE"/>
  </w:style>
  <w:style w:type="paragraph" w:customStyle="1" w:styleId="B3C1C637EC904485AE6E782885E53612">
    <w:name w:val="B3C1C637EC904485AE6E782885E53612"/>
  </w:style>
  <w:style w:type="paragraph" w:customStyle="1" w:styleId="D2CEBD737E244830B9C15512CC5EE5EC">
    <w:name w:val="D2CEBD737E244830B9C15512CC5EE5EC"/>
  </w:style>
  <w:style w:type="paragraph" w:customStyle="1" w:styleId="945DC75194E54DE4A2698A5D2FA89629">
    <w:name w:val="945DC75194E54DE4A2698A5D2FA89629"/>
  </w:style>
  <w:style w:type="paragraph" w:customStyle="1" w:styleId="214D03D298FC498CA59846825DD5F5A8">
    <w:name w:val="214D03D298FC498CA59846825DD5F5A8"/>
  </w:style>
  <w:style w:type="paragraph" w:customStyle="1" w:styleId="C638F0CEBDF844A498C5A45DA42CDC7C">
    <w:name w:val="C638F0CEBDF844A498C5A45DA42CDC7C"/>
  </w:style>
  <w:style w:type="paragraph" w:customStyle="1" w:styleId="60EA894EE8634EC9A9998CCB5620CF1C">
    <w:name w:val="60EA894EE8634EC9A9998CCB5620CF1C"/>
  </w:style>
  <w:style w:type="paragraph" w:customStyle="1" w:styleId="86DEBA5C115A4B3DADE818A26164E56A">
    <w:name w:val="86DEBA5C115A4B3DADE818A26164E56A"/>
  </w:style>
  <w:style w:type="paragraph" w:customStyle="1" w:styleId="26942580826644E5898F34DD96AC75EB">
    <w:name w:val="26942580826644E5898F34DD96AC75EB"/>
  </w:style>
  <w:style w:type="paragraph" w:customStyle="1" w:styleId="3275F302639D407AAE609BDDEDA9FF35">
    <w:name w:val="3275F302639D407AAE609BDDEDA9FF35"/>
  </w:style>
  <w:style w:type="paragraph" w:customStyle="1" w:styleId="CDFCD5AFE7C84EB1B276F9EDE1D3F084">
    <w:name w:val="CDFCD5AFE7C84EB1B276F9EDE1D3F084"/>
  </w:style>
  <w:style w:type="paragraph" w:customStyle="1" w:styleId="EB91572F10B94A2C8146124C5F2EDD85">
    <w:name w:val="EB91572F10B94A2C8146124C5F2EDD85"/>
    <w:rsid w:val="006B0461"/>
  </w:style>
  <w:style w:type="paragraph" w:customStyle="1" w:styleId="94A60BEA70E14CE0B31B055E0150853C">
    <w:name w:val="94A60BEA70E14CE0B31B055E0150853C"/>
    <w:rsid w:val="006B0461"/>
  </w:style>
  <w:style w:type="paragraph" w:customStyle="1" w:styleId="55C4ED640E3741EDB98DB330EE131542">
    <w:name w:val="55C4ED640E3741EDB98DB330EE131542"/>
    <w:rsid w:val="006B0461"/>
  </w:style>
  <w:style w:type="paragraph" w:customStyle="1" w:styleId="D68421765F5D4DCA9693769FB84DF236">
    <w:name w:val="D68421765F5D4DCA9693769FB84DF236"/>
    <w:rsid w:val="006B0461"/>
  </w:style>
  <w:style w:type="paragraph" w:customStyle="1" w:styleId="99E35CEF03BC4B1E8ED6F00DB2A58132">
    <w:name w:val="99E35CEF03BC4B1E8ED6F00DB2A58132"/>
    <w:rsid w:val="006B0461"/>
  </w:style>
  <w:style w:type="paragraph" w:customStyle="1" w:styleId="DA9F9A7A9F804C20BA274658DC608C63">
    <w:name w:val="DA9F9A7A9F804C20BA274658DC608C63"/>
    <w:rsid w:val="006B0461"/>
  </w:style>
  <w:style w:type="paragraph" w:customStyle="1" w:styleId="9654BFA0B0CF458EB95A98EFAEB80FE3">
    <w:name w:val="9654BFA0B0CF458EB95A98EFAEB80FE3"/>
    <w:rsid w:val="006B0461"/>
  </w:style>
  <w:style w:type="paragraph" w:customStyle="1" w:styleId="D335F4AA6A2E446BB39029E5E5116400">
    <w:name w:val="D335F4AA6A2E446BB39029E5E5116400"/>
    <w:rsid w:val="006B0461"/>
  </w:style>
  <w:style w:type="paragraph" w:customStyle="1" w:styleId="7532D4037730409AA29526B65713DD4B">
    <w:name w:val="7532D4037730409AA29526B65713DD4B"/>
    <w:rsid w:val="006B0461"/>
  </w:style>
  <w:style w:type="paragraph" w:customStyle="1" w:styleId="E1CF37CEC4C84ED3947E5F0D8C2C9877">
    <w:name w:val="E1CF37CEC4C84ED3947E5F0D8C2C9877"/>
    <w:rsid w:val="006B0461"/>
  </w:style>
  <w:style w:type="paragraph" w:customStyle="1" w:styleId="5065B2EAB09148D287029D1CD9E333CA">
    <w:name w:val="5065B2EAB09148D287029D1CD9E333CA"/>
    <w:rsid w:val="006B0461"/>
  </w:style>
  <w:style w:type="paragraph" w:customStyle="1" w:styleId="93715784AE414455B777FB2BF179E47C">
    <w:name w:val="93715784AE414455B777FB2BF179E47C"/>
    <w:rsid w:val="006B0461"/>
  </w:style>
  <w:style w:type="paragraph" w:customStyle="1" w:styleId="30E8199837F344878F035B5F6E6D9B53">
    <w:name w:val="30E8199837F344878F035B5F6E6D9B53"/>
    <w:rsid w:val="006B0461"/>
  </w:style>
  <w:style w:type="paragraph" w:customStyle="1" w:styleId="180E65D17AAC41948A2B9CA8BA157819">
    <w:name w:val="180E65D17AAC41948A2B9CA8BA157819"/>
    <w:rsid w:val="006B0461"/>
  </w:style>
  <w:style w:type="paragraph" w:customStyle="1" w:styleId="5CEAC4352DFC410FB2300D118A30B65C">
    <w:name w:val="5CEAC4352DFC410FB2300D118A30B65C"/>
    <w:rsid w:val="006B0461"/>
  </w:style>
  <w:style w:type="paragraph" w:customStyle="1" w:styleId="B829A04A9BB640FAA5D2980788B11609">
    <w:name w:val="B829A04A9BB640FAA5D2980788B11609"/>
    <w:rsid w:val="006B0461"/>
  </w:style>
  <w:style w:type="paragraph" w:customStyle="1" w:styleId="14270394C4ED46319AF5EA6CCCBC4788">
    <w:name w:val="14270394C4ED46319AF5EA6CCCBC4788"/>
    <w:rsid w:val="006B0461"/>
  </w:style>
  <w:style w:type="paragraph" w:customStyle="1" w:styleId="36DDEC8B69494C7995FEE460E6F8C789">
    <w:name w:val="36DDEC8B69494C7995FEE460E6F8C789"/>
    <w:rsid w:val="006B0461"/>
  </w:style>
  <w:style w:type="paragraph" w:customStyle="1" w:styleId="1A383CF754F2493EA824C33BEF2033B3">
    <w:name w:val="1A383CF754F2493EA824C33BEF2033B3"/>
    <w:rsid w:val="006B0461"/>
  </w:style>
  <w:style w:type="paragraph" w:customStyle="1" w:styleId="79F5C89C58AE40C29FBA70A381A3D3D4">
    <w:name w:val="79F5C89C58AE40C29FBA70A381A3D3D4"/>
    <w:rsid w:val="006B0461"/>
  </w:style>
  <w:style w:type="paragraph" w:customStyle="1" w:styleId="AF888B585718451FA46CED000A0F4D7B">
    <w:name w:val="AF888B585718451FA46CED000A0F4D7B"/>
    <w:rsid w:val="006B0461"/>
  </w:style>
  <w:style w:type="paragraph" w:customStyle="1" w:styleId="3BC77B2CB6A34B6086994003466D0001">
    <w:name w:val="3BC77B2CB6A34B6086994003466D0001"/>
    <w:rsid w:val="006B0461"/>
  </w:style>
  <w:style w:type="paragraph" w:customStyle="1" w:styleId="EAF17880FBB843079AEC2AB9F1F06026">
    <w:name w:val="EAF17880FBB843079AEC2AB9F1F06026"/>
    <w:rsid w:val="006B0461"/>
  </w:style>
  <w:style w:type="paragraph" w:customStyle="1" w:styleId="4F6E8B0A17D941F5A72940662639FFD1">
    <w:name w:val="4F6E8B0A17D941F5A72940662639FFD1"/>
    <w:rsid w:val="006B0461"/>
  </w:style>
  <w:style w:type="paragraph" w:customStyle="1" w:styleId="B514C3A1DA8B4DC6BFE314A864BB71AB">
    <w:name w:val="B514C3A1DA8B4DC6BFE314A864BB71AB"/>
    <w:rsid w:val="006B0461"/>
  </w:style>
  <w:style w:type="paragraph" w:customStyle="1" w:styleId="363D51EC1DBB45CABDF43EE4DB21AD34">
    <w:name w:val="363D51EC1DBB45CABDF43EE4DB21AD34"/>
    <w:rsid w:val="006B0461"/>
  </w:style>
  <w:style w:type="paragraph" w:customStyle="1" w:styleId="B7BA1CD038524A0B911C711AFFA0C9D2">
    <w:name w:val="B7BA1CD038524A0B911C711AFFA0C9D2"/>
    <w:rsid w:val="006B0461"/>
  </w:style>
  <w:style w:type="paragraph" w:customStyle="1" w:styleId="45810A1D7FE8438A938D505962D2F1CB">
    <w:name w:val="45810A1D7FE8438A938D505962D2F1CB"/>
    <w:rsid w:val="006B0461"/>
  </w:style>
  <w:style w:type="paragraph" w:customStyle="1" w:styleId="3AAB5AE840144C6C863D8A1451FE0CF8">
    <w:name w:val="3AAB5AE840144C6C863D8A1451FE0CF8"/>
    <w:rsid w:val="006B0461"/>
  </w:style>
  <w:style w:type="paragraph" w:customStyle="1" w:styleId="C69034A5690D4E2AA771A9DD5376DD9B">
    <w:name w:val="C69034A5690D4E2AA771A9DD5376DD9B"/>
    <w:rsid w:val="006B0461"/>
  </w:style>
  <w:style w:type="paragraph" w:customStyle="1" w:styleId="081D33C7CCE64278AC96AD8FAE6B6778">
    <w:name w:val="081D33C7CCE64278AC96AD8FAE6B6778"/>
    <w:rsid w:val="006B0461"/>
  </w:style>
  <w:style w:type="paragraph" w:customStyle="1" w:styleId="6BB67C6BF9B5420089C4F135599B93FD">
    <w:name w:val="6BB67C6BF9B5420089C4F135599B93FD"/>
    <w:rsid w:val="006B0461"/>
  </w:style>
  <w:style w:type="paragraph" w:customStyle="1" w:styleId="03B25CA10AFA4535A22DCEE43CE2998B">
    <w:name w:val="03B25CA10AFA4535A22DCEE43CE2998B"/>
    <w:rsid w:val="006B0461"/>
  </w:style>
  <w:style w:type="paragraph" w:customStyle="1" w:styleId="0812E77DFCA8429681215808D3A08C4F">
    <w:name w:val="0812E77DFCA8429681215808D3A08C4F"/>
    <w:rsid w:val="006B0461"/>
  </w:style>
  <w:style w:type="paragraph" w:customStyle="1" w:styleId="4BDAC1BE107B4D9E8954FE914714D3ED">
    <w:name w:val="4BDAC1BE107B4D9E8954FE914714D3ED"/>
    <w:rsid w:val="006B0461"/>
  </w:style>
  <w:style w:type="paragraph" w:customStyle="1" w:styleId="33077195E80A43FD9D186041BE23123C">
    <w:name w:val="33077195E80A43FD9D186041BE23123C"/>
    <w:rsid w:val="006B0461"/>
  </w:style>
  <w:style w:type="paragraph" w:customStyle="1" w:styleId="19F9A16690C3400A82908359D1C2767A">
    <w:name w:val="19F9A16690C3400A82908359D1C2767A"/>
    <w:rsid w:val="006B0461"/>
  </w:style>
  <w:style w:type="paragraph" w:customStyle="1" w:styleId="FFCDEBA9A697410AA973ADCED79D8ADA">
    <w:name w:val="FFCDEBA9A697410AA973ADCED79D8ADA"/>
    <w:rsid w:val="006B0461"/>
  </w:style>
  <w:style w:type="paragraph" w:customStyle="1" w:styleId="FA32C53FEC7C4F0B828910CA5ABCEEED">
    <w:name w:val="FA32C53FEC7C4F0B828910CA5ABCEEED"/>
    <w:rsid w:val="006B0461"/>
  </w:style>
  <w:style w:type="paragraph" w:customStyle="1" w:styleId="6DC3F94C24304410A1AEB3F6F7E4785B">
    <w:name w:val="6DC3F94C24304410A1AEB3F6F7E4785B"/>
    <w:rsid w:val="006B0461"/>
  </w:style>
  <w:style w:type="paragraph" w:customStyle="1" w:styleId="7E86347D41F043F08B2CB07820E760CD">
    <w:name w:val="7E86347D41F043F08B2CB07820E760CD"/>
    <w:rsid w:val="006B0461"/>
  </w:style>
  <w:style w:type="paragraph" w:customStyle="1" w:styleId="D90AB13270104552A444AD0304FCE0CF">
    <w:name w:val="D90AB13270104552A444AD0304FCE0CF"/>
    <w:rsid w:val="006B0461"/>
  </w:style>
  <w:style w:type="paragraph" w:customStyle="1" w:styleId="FFD5E03CDFBF41E49DC45FEA672060F7">
    <w:name w:val="FFD5E03CDFBF41E49DC45FEA672060F7"/>
    <w:rsid w:val="006B0461"/>
  </w:style>
  <w:style w:type="paragraph" w:customStyle="1" w:styleId="40FB8C6796A347B9ADD066A3826D7994">
    <w:name w:val="40FB8C6796A347B9ADD066A3826D7994"/>
    <w:rsid w:val="006B046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1MF25-370 Langside St.</CompanyAddress>
  <CompanyPhone>204-232-1690</CompanyPhone>
  <CompanyFax/>
  <CompanyEmail>Dennyscott301@gmail.com</CompanyEmail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mappings xmlns="http://schemas.microsoft.com/pics">
  <picture>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</picture>
</mapping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0439260-127A-4477-B805-24A05066C2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437E9E5-EE29-454F-8714-516920628209}">
  <ds:schemaRefs>
    <ds:schemaRef ds:uri="http://schemas.microsoft.com/pic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TS102835057 (1).dotx</Template>
  <TotalTime>16</TotalTime>
  <Pages>2</Pages>
  <Words>548</Words>
  <Characters>3128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Denny Scott</dc:creator>
  <cp:keywords>Moonlite-studios.blogspot.ca</cp:keywords>
  <cp:lastModifiedBy>Denny</cp:lastModifiedBy>
  <cp:revision>3</cp:revision>
  <dcterms:created xsi:type="dcterms:W3CDTF">2014-01-30T10:09:00Z</dcterms:created>
  <dcterms:modified xsi:type="dcterms:W3CDTF">2014-01-30T10:25:00Z</dcterms:modified>
  <cp:category>Winnipeg, MB, R3B 0M2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TC028350579991</vt:lpwstr>
  </property>
</Properties>
</file>